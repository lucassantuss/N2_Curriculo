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929"/>
        <w:gridCol w:w="407"/>
        <w:gridCol w:w="2522"/>
        <w:gridCol w:w="2929"/>
        <w:gridCol w:w="1640"/>
      </w:tblGrid>
      <w:tr w:rsidR="00C70BE2" w:rsidRPr="008755B5" w14:paraId="5064FC37" w14:textId="77777777" w:rsidTr="00865640">
        <w:trPr>
          <w:trHeight w:val="1008"/>
        </w:trPr>
        <w:tc>
          <w:tcPr>
            <w:tcW w:w="3336" w:type="dxa"/>
            <w:gridSpan w:val="2"/>
            <w:vAlign w:val="center"/>
          </w:tcPr>
          <w:p w14:paraId="5064FC30" w14:textId="77777777" w:rsidR="00C70BE2" w:rsidRDefault="00747B9F" w:rsidP="00865640">
            <w:r>
              <w:rPr>
                <w:noProof/>
              </w:rPr>
              <w:drawing>
                <wp:inline distT="0" distB="0" distL="0" distR="0" wp14:anchorId="5064FC61" wp14:editId="5064FC62">
                  <wp:extent cx="1981200" cy="628650"/>
                  <wp:effectExtent l="0" t="0" r="0" b="0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gridSpan w:val="2"/>
            <w:vAlign w:val="center"/>
          </w:tcPr>
          <w:p w14:paraId="5064FC31" w14:textId="25DD1F81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permStart w:id="1752576232" w:edGrp="everyone"/>
            <w:r w:rsidR="005369A1">
              <w:rPr>
                <w:rFonts w:ascii="Calibri" w:hAnsi="Calibri"/>
                <w:b/>
                <w:sz w:val="22"/>
                <w:szCs w:val="22"/>
              </w:rPr>
              <w:t>E531</w:t>
            </w:r>
            <w:permEnd w:id="1752576232"/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5064FC32" w14:textId="05A26553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ermStart w:id="632246534" w:edGrp="everyone"/>
            <w:r w:rsidR="005369A1">
              <w:rPr>
                <w:rFonts w:ascii="Calibri" w:hAnsi="Calibri"/>
                <w:b/>
                <w:sz w:val="22"/>
                <w:szCs w:val="22"/>
              </w:rPr>
              <w:t>Linguagem de Programação I</w:t>
            </w:r>
            <w:permEnd w:id="632246534"/>
          </w:p>
          <w:permStart w:id="1806268172" w:edGrp="everyone"/>
          <w:p w14:paraId="5064FC33" w14:textId="0B73BC84" w:rsidR="00C70BE2" w:rsidRPr="008755B5" w:rsidRDefault="00C70BE2" w:rsidP="00865640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caps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 w:val="0"/>
                <w:caps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caps/>
                <w:szCs w:val="22"/>
              </w:rPr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caps/>
                <w:szCs w:val="22"/>
              </w:rPr>
              <w:t>N2</w:t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end"/>
            </w:r>
            <w:permEnd w:id="1806268172"/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permStart w:id="497615648" w:edGrp="everyone"/>
            <w:r w:rsidR="00D6522E">
              <w:rPr>
                <w:rFonts w:ascii="Calibri" w:hAnsi="Calibri"/>
                <w:b w:val="0"/>
                <w:caps/>
                <w:szCs w:val="22"/>
              </w:rPr>
              <w:t>1º</w:t>
            </w:r>
            <w:permEnd w:id="497615648"/>
            <w:r w:rsidRPr="008755B5">
              <w:rPr>
                <w:rFonts w:ascii="Calibri" w:hAnsi="Calibri"/>
                <w:b w:val="0"/>
                <w:szCs w:val="22"/>
              </w:rPr>
              <w:t xml:space="preserve"> bimestre| Curso: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678693992" w:edGrp="everyone"/>
            <w:r w:rsidR="00D6522E"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permEnd w:id="678693992"/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 w:rsidRPr="008755B5">
              <w:rPr>
                <w:rFonts w:ascii="Calibri" w:hAnsi="Calibri"/>
                <w:b w:val="0"/>
                <w:szCs w:val="22"/>
              </w:rPr>
              <w:t>| Turma: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302458749" w:edGrp="everyone"/>
            <w:r w:rsidR="005369A1">
              <w:rPr>
                <w:rFonts w:ascii="Calibri" w:hAnsi="Calibri"/>
                <w:b w:val="0"/>
                <w:szCs w:val="22"/>
              </w:rPr>
              <w:t>5</w:t>
            </w:r>
            <w:permEnd w:id="302458749"/>
            <w:r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14:paraId="5064FC34" w14:textId="355B862C" w:rsidR="00C70BE2" w:rsidRPr="008755B5" w:rsidRDefault="0067630A" w:rsidP="00865640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permStart w:id="1203521972" w:edGrp="everyone"/>
            <w:r>
              <w:rPr>
                <w:rFonts w:ascii="Calibri" w:hAnsi="Calibri"/>
                <w:b w:val="0"/>
                <w:szCs w:val="22"/>
              </w:rPr>
              <w:t>30</w:t>
            </w:r>
            <w:r w:rsidR="00D6522E">
              <w:rPr>
                <w:rFonts w:ascii="Calibri" w:hAnsi="Calibri"/>
                <w:b w:val="0"/>
                <w:szCs w:val="22"/>
              </w:rPr>
              <w:t>/03/202</w:t>
            </w:r>
            <w:r>
              <w:rPr>
                <w:rFonts w:ascii="Calibri" w:hAnsi="Calibri"/>
                <w:b w:val="0"/>
                <w:szCs w:val="22"/>
              </w:rPr>
              <w:t>3</w:t>
            </w:r>
            <w:permEnd w:id="1203521972"/>
            <w:r w:rsidR="00C70BE2" w:rsidRPr="008755B5">
              <w:rPr>
                <w:rFonts w:ascii="Calibri" w:hAnsi="Calibri"/>
                <w:b w:val="0"/>
                <w:szCs w:val="22"/>
              </w:rPr>
              <w:t xml:space="preserve"> - </w:t>
            </w:r>
            <w:permStart w:id="294799735" w:edGrp="everyone"/>
            <w:r w:rsidR="00D6522E">
              <w:rPr>
                <w:rFonts w:ascii="Calibri" w:hAnsi="Calibri"/>
                <w:b w:val="0"/>
                <w:szCs w:val="22"/>
              </w:rPr>
              <w:t>1</w:t>
            </w:r>
            <w:r w:rsidR="00B35733">
              <w:rPr>
                <w:rFonts w:ascii="Calibri" w:hAnsi="Calibri"/>
                <w:b w:val="0"/>
                <w:szCs w:val="22"/>
              </w:rPr>
              <w:t>9</w:t>
            </w:r>
            <w:r w:rsidR="00D6522E">
              <w:rPr>
                <w:rFonts w:ascii="Calibri" w:hAnsi="Calibri"/>
                <w:b w:val="0"/>
                <w:szCs w:val="22"/>
              </w:rPr>
              <w:t>h</w:t>
            </w:r>
            <w:r w:rsidR="00B35733">
              <w:rPr>
                <w:rFonts w:ascii="Calibri" w:hAnsi="Calibri"/>
                <w:b w:val="0"/>
                <w:szCs w:val="22"/>
              </w:rPr>
              <w:t>1</w:t>
            </w:r>
            <w:r w:rsidR="00D6522E">
              <w:rPr>
                <w:rFonts w:ascii="Calibri" w:hAnsi="Calibri"/>
                <w:b w:val="0"/>
                <w:szCs w:val="22"/>
              </w:rPr>
              <w:t>5</w:t>
            </w:r>
            <w:permEnd w:id="294799735"/>
          </w:p>
          <w:p w14:paraId="5064FC35" w14:textId="3EC61B63" w:rsidR="00C70BE2" w:rsidRPr="00426A92" w:rsidRDefault="00C70BE2" w:rsidP="00865640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Prof.(ª): </w:t>
            </w:r>
            <w:permStart w:id="1995067703" w:edGrp="everyone"/>
            <w:r w:rsidR="00D6522E">
              <w:rPr>
                <w:rFonts w:ascii="Calibri" w:hAnsi="Calibri"/>
                <w:sz w:val="22"/>
                <w:szCs w:val="22"/>
              </w:rPr>
              <w:t>Eduardo R. Marcelino</w:t>
            </w:r>
            <w:permEnd w:id="1995067703"/>
            <w:r w:rsidRPr="008755B5">
              <w:rPr>
                <w:rFonts w:ascii="Calibri" w:hAnsi="Calibri"/>
                <w:sz w:val="22"/>
                <w:szCs w:val="22"/>
              </w:rPr>
              <w:t xml:space="preserve"> |  Coord.: </w:t>
            </w:r>
            <w:permStart w:id="973879707" w:edGrp="everyone"/>
            <w:r w:rsidR="00D6522E">
              <w:rPr>
                <w:rFonts w:ascii="Calibri" w:hAnsi="Calibri"/>
                <w:sz w:val="22"/>
                <w:szCs w:val="22"/>
              </w:rPr>
              <w:t>Rodrigo Fontes</w:t>
            </w:r>
            <w:permEnd w:id="973879707"/>
          </w:p>
        </w:tc>
        <w:tc>
          <w:tcPr>
            <w:tcW w:w="1640" w:type="dxa"/>
            <w:vAlign w:val="center"/>
          </w:tcPr>
          <w:p w14:paraId="5064FC36" w14:textId="77777777" w:rsidR="00C70BE2" w:rsidRPr="008755B5" w:rsidRDefault="00747B9F" w:rsidP="00865640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5064FC63" wp14:editId="5064FC64">
                  <wp:extent cx="704850" cy="1047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BE2" w:rsidRPr="008755B5" w14:paraId="5064FC3C" w14:textId="77777777" w:rsidTr="00865640">
        <w:trPr>
          <w:trHeight w:val="503"/>
        </w:trPr>
        <w:tc>
          <w:tcPr>
            <w:tcW w:w="2929" w:type="dxa"/>
            <w:vAlign w:val="center"/>
          </w:tcPr>
          <w:p w14:paraId="5064FC38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</w:p>
        </w:tc>
        <w:tc>
          <w:tcPr>
            <w:tcW w:w="2929" w:type="dxa"/>
            <w:gridSpan w:val="2"/>
            <w:vAlign w:val="center"/>
          </w:tcPr>
          <w:p w14:paraId="5064FC39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Nº:</w:t>
            </w:r>
          </w:p>
        </w:tc>
        <w:tc>
          <w:tcPr>
            <w:tcW w:w="2929" w:type="dxa"/>
            <w:vAlign w:val="center"/>
          </w:tcPr>
          <w:p w14:paraId="5064FC3A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RA:</w:t>
            </w:r>
          </w:p>
        </w:tc>
        <w:tc>
          <w:tcPr>
            <w:tcW w:w="1640" w:type="dxa"/>
            <w:vAlign w:val="center"/>
          </w:tcPr>
          <w:p w14:paraId="5064FC3B" w14:textId="77777777" w:rsidR="00C70BE2" w:rsidRPr="008755B5" w:rsidRDefault="00C70BE2" w:rsidP="00865640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</w:tc>
      </w:tr>
      <w:tr w:rsidR="00C70BE2" w:rsidRPr="008755B5" w14:paraId="5064FC41" w14:textId="77777777" w:rsidTr="00C70BE2">
        <w:trPr>
          <w:trHeight w:val="503"/>
        </w:trPr>
        <w:tc>
          <w:tcPr>
            <w:tcW w:w="2929" w:type="dxa"/>
            <w:vAlign w:val="center"/>
          </w:tcPr>
          <w:p w14:paraId="22D75A1F" w14:textId="77777777" w:rsidR="0058087D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1003819633" w:edGrp="everyone"/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</w:p>
          <w:p w14:paraId="5064FC3D" w14:textId="5E73FDAA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70BE2">
              <w:rPr>
                <w:rFonts w:ascii="Calibri" w:hAnsi="Calibri"/>
                <w:sz w:val="22"/>
                <w:szCs w:val="22"/>
              </w:rPr>
              <w:t xml:space="preserve"> </w:t>
            </w:r>
            <w:permEnd w:id="1003819633"/>
          </w:p>
        </w:tc>
        <w:tc>
          <w:tcPr>
            <w:tcW w:w="2929" w:type="dxa"/>
            <w:gridSpan w:val="2"/>
            <w:vAlign w:val="center"/>
          </w:tcPr>
          <w:p w14:paraId="5064FC3E" w14:textId="77777777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733025038" w:edGrp="everyone"/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permEnd w:id="733025038"/>
          </w:p>
        </w:tc>
        <w:tc>
          <w:tcPr>
            <w:tcW w:w="2929" w:type="dxa"/>
            <w:vAlign w:val="center"/>
          </w:tcPr>
          <w:p w14:paraId="5064FC3F" w14:textId="77777777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406544083" w:edGrp="everyone"/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permEnd w:id="406544083"/>
          </w:p>
        </w:tc>
        <w:tc>
          <w:tcPr>
            <w:tcW w:w="1640" w:type="dxa"/>
            <w:vAlign w:val="center"/>
          </w:tcPr>
          <w:p w14:paraId="5064FC40" w14:textId="77777777" w:rsidR="00C70BE2" w:rsidRPr="008755B5" w:rsidRDefault="000877EB" w:rsidP="00C70BE2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permStart w:id="1830629978" w:edGrp="everyone"/>
            <w:r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 xml:space="preserve">      </w:t>
            </w:r>
            <w:permEnd w:id="1830629978"/>
          </w:p>
        </w:tc>
      </w:tr>
      <w:tr w:rsidR="00C70BE2" w:rsidRPr="008755B5" w14:paraId="5064FC44" w14:textId="77777777" w:rsidTr="00865640">
        <w:trPr>
          <w:trHeight w:val="411"/>
        </w:trPr>
        <w:tc>
          <w:tcPr>
            <w:tcW w:w="8787" w:type="dxa"/>
            <w:gridSpan w:val="4"/>
            <w:tcBorders>
              <w:bottom w:val="single" w:sz="12" w:space="0" w:color="auto"/>
            </w:tcBorders>
          </w:tcPr>
          <w:p w14:paraId="5064FC42" w14:textId="3F092210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permStart w:id="384773740" w:edGrp="everyone"/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Respostas a lápis não são passíveis de revisão.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ab/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  <w:u w:val="single"/>
              </w:rPr>
              <w:t>A interpretação faz parte da prova. SEM CONSULTA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. Indique quando não resolver no local predeterminado. A identação do código será avaliada.</w:t>
            </w:r>
            <w:permEnd w:id="384773740"/>
          </w:p>
        </w:tc>
        <w:tc>
          <w:tcPr>
            <w:tcW w:w="1640" w:type="dxa"/>
            <w:tcBorders>
              <w:bottom w:val="single" w:sz="12" w:space="0" w:color="auto"/>
            </w:tcBorders>
          </w:tcPr>
          <w:p w14:paraId="5064FC43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C70BE2" w:rsidRPr="008755B5" w14:paraId="5064FC49" w14:textId="77777777" w:rsidTr="00865640">
        <w:trPr>
          <w:trHeight w:val="411"/>
        </w:trPr>
        <w:tc>
          <w:tcPr>
            <w:tcW w:w="87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5" w14:textId="5C8DE8F0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Data da vista da prova:  </w:t>
            </w:r>
            <w:permStart w:id="849221097" w:edGrp="everyone"/>
            <w:r w:rsidR="0067630A">
              <w:rPr>
                <w:rFonts w:ascii="Calibri" w:hAnsi="Calibri"/>
                <w:i/>
                <w:sz w:val="22"/>
                <w:szCs w:val="22"/>
              </w:rPr>
              <w:t>06</w:t>
            </w:r>
            <w:permEnd w:id="849221097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1586825161" w:edGrp="everyone"/>
            <w:r w:rsidR="0058087D">
              <w:rPr>
                <w:rFonts w:ascii="Calibri" w:hAnsi="Calibri"/>
                <w:sz w:val="22"/>
                <w:szCs w:val="22"/>
              </w:rPr>
              <w:t>03</w:t>
            </w:r>
            <w:permEnd w:id="1586825161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858672367" w:edGrp="everyone"/>
            <w:r w:rsidR="0058087D">
              <w:rPr>
                <w:rFonts w:ascii="Calibri" w:hAnsi="Calibri"/>
                <w:sz w:val="22"/>
                <w:szCs w:val="22"/>
              </w:rPr>
              <w:t>202</w:t>
            </w:r>
            <w:r w:rsidR="0067630A">
              <w:rPr>
                <w:rFonts w:ascii="Calibri" w:hAnsi="Calibri"/>
                <w:sz w:val="22"/>
                <w:szCs w:val="22"/>
              </w:rPr>
              <w:t>3</w:t>
            </w:r>
            <w:permEnd w:id="858672367"/>
            <w:r>
              <w:rPr>
                <w:rFonts w:ascii="Calibri" w:hAnsi="Calibri"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i/>
                <w:sz w:val="22"/>
                <w:szCs w:val="22"/>
              </w:rPr>
              <w:t xml:space="preserve">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</w:t>
            </w:r>
            <w:proofErr w:type="gramEnd"/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: </w:t>
            </w:r>
            <w:permStart w:id="1638146052" w:edGrp="everyone"/>
            <w:r w:rsidR="005369A1">
              <w:rPr>
                <w:rFonts w:ascii="Calibri" w:hAnsi="Calibri"/>
                <w:i/>
                <w:sz w:val="22"/>
                <w:szCs w:val="22"/>
              </w:rPr>
              <w:t>21</w:t>
            </w:r>
            <w:permEnd w:id="1638146052"/>
            <w:r>
              <w:rPr>
                <w:rFonts w:ascii="Calibri" w:hAnsi="Calibri"/>
                <w:sz w:val="22"/>
                <w:szCs w:val="22"/>
              </w:rPr>
              <w:t xml:space="preserve"> h </w:t>
            </w:r>
            <w:permStart w:id="806952682" w:edGrp="everyone"/>
            <w:r w:rsidR="005369A1">
              <w:rPr>
                <w:rFonts w:ascii="Calibri" w:hAnsi="Calibri"/>
                <w:sz w:val="22"/>
                <w:szCs w:val="22"/>
              </w:rPr>
              <w:t>0</w:t>
            </w:r>
            <w:r w:rsidR="00D40676">
              <w:rPr>
                <w:rFonts w:ascii="Calibri" w:hAnsi="Calibri"/>
                <w:sz w:val="22"/>
                <w:szCs w:val="22"/>
              </w:rPr>
              <w:t>5</w:t>
            </w:r>
            <w:permEnd w:id="806952682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5064FC46" w14:textId="77777777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14:paraId="5064FC47" w14:textId="77777777" w:rsidR="00C70BE2" w:rsidRPr="00557894" w:rsidRDefault="00C70BE2" w:rsidP="00865640">
            <w:pPr>
              <w:pStyle w:val="xmsonormal"/>
              <w:jc w:val="both"/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8" w14:textId="77777777" w:rsidR="00C70BE2" w:rsidRPr="00426A92" w:rsidRDefault="00C70BE2" w:rsidP="00865640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5064FC4A" w14:textId="77777777" w:rsidR="00C70BE2" w:rsidRDefault="00C70BE2" w:rsidP="00C70BE2">
      <w:pPr>
        <w:pStyle w:val="Ttulo1"/>
        <w:rPr>
          <w:rFonts w:ascii="Times New Roman" w:hAnsi="Times New Roman"/>
          <w:noProof/>
          <w:sz w:val="22"/>
          <w:szCs w:val="22"/>
        </w:rPr>
      </w:pPr>
    </w:p>
    <w:p w14:paraId="15F8D299" w14:textId="218CA291" w:rsidR="00822FF5" w:rsidRDefault="00822FF5" w:rsidP="00822FF5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b/>
          <w:bCs/>
          <w:sz w:val="22"/>
          <w:szCs w:val="22"/>
        </w:rPr>
      </w:pPr>
      <w:permStart w:id="193952706" w:edGrp="everyone"/>
      <w:r>
        <w:rPr>
          <w:rStyle w:val="normaltextrun"/>
          <w:rFonts w:ascii="Helvetica" w:hAnsi="Helvetica" w:cs="Helvetica"/>
          <w:b/>
          <w:bCs/>
          <w:sz w:val="22"/>
          <w:szCs w:val="22"/>
        </w:rPr>
        <w:t>Cadastro de Currículos.</w:t>
      </w:r>
      <w:r>
        <w:rPr>
          <w:rStyle w:val="eop"/>
          <w:rFonts w:ascii="Helvetica" w:hAnsi="Helvetica" w:cs="Helvetica"/>
          <w:b/>
          <w:bCs/>
          <w:sz w:val="22"/>
          <w:szCs w:val="22"/>
        </w:rPr>
        <w:t> </w:t>
      </w:r>
    </w:p>
    <w:p w14:paraId="2B454A7A" w14:textId="61C5FBFA" w:rsidR="00673123" w:rsidRDefault="00673123" w:rsidP="00822FF5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b/>
          <w:bCs/>
          <w:sz w:val="22"/>
          <w:szCs w:val="22"/>
        </w:rPr>
      </w:pPr>
    </w:p>
    <w:p w14:paraId="03607F37" w14:textId="0541483D" w:rsidR="00673123" w:rsidRDefault="00673123" w:rsidP="0067312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Helvetica" w:hAnsi="Helvetica" w:cs="Helvetica"/>
          <w:b/>
          <w:bCs/>
          <w:sz w:val="22"/>
          <w:szCs w:val="22"/>
        </w:rPr>
        <w:t xml:space="preserve">(Até </w:t>
      </w:r>
      <w:r w:rsidR="0067630A">
        <w:rPr>
          <w:rStyle w:val="eop"/>
          <w:rFonts w:ascii="Helvetica" w:hAnsi="Helvetica" w:cs="Helvetica"/>
          <w:b/>
          <w:bCs/>
          <w:sz w:val="22"/>
          <w:szCs w:val="22"/>
        </w:rPr>
        <w:t>10</w:t>
      </w:r>
      <w:r>
        <w:rPr>
          <w:rStyle w:val="eop"/>
          <w:rFonts w:ascii="Helvetica" w:hAnsi="Helvetica" w:cs="Helvetica"/>
          <w:b/>
          <w:bCs/>
          <w:sz w:val="22"/>
          <w:szCs w:val="22"/>
        </w:rPr>
        <w:t xml:space="preserve"> pontos)</w:t>
      </w:r>
    </w:p>
    <w:p w14:paraId="554FDDAC" w14:textId="77777777" w:rsidR="00180DCD" w:rsidRDefault="00180DCD" w:rsidP="00822FF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OS: Postar no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moodle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junto com a atividade o script para criação da tabela no banco de dados. </w:t>
      </w:r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O mesmo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pode estar em forma de comentário dentro da classe DAO.</w:t>
      </w:r>
    </w:p>
    <w:p w14:paraId="05B3F806" w14:textId="3AA2C273" w:rsidR="00822FF5" w:rsidRDefault="00180DCD" w:rsidP="00822FF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FF0000"/>
          <w:sz w:val="22"/>
          <w:szCs w:val="22"/>
        </w:rPr>
        <w:t>Postar também este documento com os nomes preenchidos.</w:t>
      </w:r>
      <w:r w:rsidR="00822FF5">
        <w:rPr>
          <w:rStyle w:val="eop"/>
          <w:rFonts w:ascii="Calibri" w:hAnsi="Calibri" w:cs="Calibri"/>
          <w:sz w:val="22"/>
          <w:szCs w:val="22"/>
        </w:rPr>
        <w:t> </w:t>
      </w:r>
    </w:p>
    <w:p w14:paraId="27AA6FFB" w14:textId="77777777" w:rsidR="00180DCD" w:rsidRDefault="00180DCD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43EB9BF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Desenvolva um sistema para cadastro e exibição de currículos, seguindo o padrão MVC e formatação com CSS e HTML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8BDBC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43BDF9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Dados para compor o currículo: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BC9C7" w14:textId="293631F2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Dados pessoais (nome, CPF, endereço, telefone, e-mail, pretensão salarial, cargo pretendido,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D8CCB5" w14:textId="70D0F0B0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Dados de formação acadêmica e cursos (pode limitar a, no máximo, 5 registros)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320782" w14:textId="463E1177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Dados de experiências profissionais anteriores (pode limitar a, no máximo, 3 registros)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56D233" w14:textId="77777777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Dados de idiomas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CAF5C6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38186" w14:textId="2D5767EC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Pode haver mais campos. De forma geral, a quantidade de campos e divisões fica a critério do aluno, sendo o exemplo acima um “mínimo” que se espera para o trabalho. Não é necessário utilizar mais de uma tabela para </w:t>
      </w:r>
      <w:r w:rsidR="0067271C">
        <w:rPr>
          <w:rStyle w:val="normaltextrun"/>
          <w:rFonts w:ascii="Calibri" w:hAnsi="Calibri" w:cs="Calibri"/>
          <w:sz w:val="22"/>
          <w:szCs w:val="22"/>
        </w:rPr>
        <w:t>resolução.</w:t>
      </w:r>
      <w:r>
        <w:rPr>
          <w:rStyle w:val="normaltextrun"/>
          <w:rFonts w:ascii="Calibri" w:hAnsi="Calibri" w:cs="Calibri"/>
          <w:sz w:val="22"/>
          <w:szCs w:val="22"/>
        </w:rPr>
        <w:t xml:space="preserve"> Por exemplo, no caso de formação acadêmica, deveria ser obrigatório preencher ao menos 1 registro, sendo que os demais poderiam ficar em branco e, durante a impressão do currículo, eles seriam ignorados.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CCE4A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12DA34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Desenvolva os seguintes elementos no seu projeto MVC: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D3B4B3" w14:textId="17C548C1" w:rsidR="00822FF5" w:rsidRPr="00673123" w:rsidRDefault="00822FF5" w:rsidP="00012BE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673123">
        <w:rPr>
          <w:rStyle w:val="normaltextrun"/>
          <w:rFonts w:ascii="Calibri" w:hAnsi="Calibri" w:cs="Calibri"/>
          <w:sz w:val="22"/>
          <w:szCs w:val="22"/>
        </w:rPr>
        <w:t>Menu principal da aplicação</w:t>
      </w:r>
      <w:r w:rsidR="00673123" w:rsidRPr="00673123">
        <w:rPr>
          <w:rStyle w:val="eop"/>
          <w:rFonts w:ascii="Calibri" w:hAnsi="Calibri" w:cs="Calibri"/>
          <w:sz w:val="22"/>
          <w:szCs w:val="22"/>
        </w:rPr>
        <w:t xml:space="preserve">, </w:t>
      </w:r>
      <w:r w:rsidRPr="00673123">
        <w:rPr>
          <w:rStyle w:val="normaltextrun"/>
          <w:rFonts w:ascii="Calibri" w:hAnsi="Calibri" w:cs="Calibri"/>
          <w:sz w:val="22"/>
          <w:szCs w:val="22"/>
        </w:rPr>
        <w:t>permitindo:</w:t>
      </w:r>
      <w:r w:rsidRPr="00673123">
        <w:rPr>
          <w:rStyle w:val="eop"/>
          <w:rFonts w:ascii="Calibri" w:hAnsi="Calibri" w:cs="Calibri"/>
          <w:sz w:val="22"/>
          <w:szCs w:val="22"/>
        </w:rPr>
        <w:t> </w:t>
      </w:r>
    </w:p>
    <w:p w14:paraId="66C819EE" w14:textId="77777777" w:rsidR="00822FF5" w:rsidRDefault="00822FF5" w:rsidP="00822FF5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Listar os currículos existentes, exibindo o CPF e Nome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1B90BE" w14:textId="5FE568E9" w:rsidR="00673123" w:rsidRDefault="00822FF5" w:rsidP="00A06BA8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673123">
        <w:rPr>
          <w:rStyle w:val="normaltextrun"/>
          <w:rFonts w:ascii="Calibri" w:hAnsi="Calibri" w:cs="Calibri"/>
          <w:sz w:val="22"/>
          <w:szCs w:val="22"/>
        </w:rPr>
        <w:t>Incluir novo currículo</w:t>
      </w:r>
      <w:r w:rsidRPr="00673123">
        <w:rPr>
          <w:rStyle w:val="eop"/>
          <w:rFonts w:ascii="Calibri" w:hAnsi="Calibri" w:cs="Calibri"/>
          <w:sz w:val="22"/>
          <w:szCs w:val="22"/>
        </w:rPr>
        <w:t> </w:t>
      </w:r>
    </w:p>
    <w:p w14:paraId="533BFC70" w14:textId="77777777" w:rsidR="0067630A" w:rsidRPr="00673123" w:rsidRDefault="0067630A" w:rsidP="0067630A">
      <w:pPr>
        <w:pStyle w:val="paragraph"/>
        <w:numPr>
          <w:ilvl w:val="2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673123">
        <w:rPr>
          <w:rStyle w:val="normaltextrun"/>
          <w:rFonts w:ascii="Calibri" w:hAnsi="Calibri" w:cs="Calibri"/>
          <w:sz w:val="22"/>
          <w:szCs w:val="22"/>
        </w:rPr>
        <w:t>Alterar um currículo</w:t>
      </w:r>
      <w:r w:rsidRPr="00673123">
        <w:rPr>
          <w:rStyle w:val="eop"/>
          <w:rFonts w:ascii="Calibri" w:hAnsi="Calibri" w:cs="Calibri"/>
          <w:sz w:val="22"/>
          <w:szCs w:val="22"/>
        </w:rPr>
        <w:t> </w:t>
      </w:r>
    </w:p>
    <w:p w14:paraId="7EF68AE9" w14:textId="04638F3A" w:rsidR="0067630A" w:rsidRPr="0067630A" w:rsidRDefault="0067630A" w:rsidP="005B1ADE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7630A">
        <w:rPr>
          <w:rStyle w:val="normaltextrun"/>
          <w:rFonts w:ascii="Calibri" w:hAnsi="Calibri" w:cs="Calibri"/>
          <w:sz w:val="22"/>
          <w:szCs w:val="22"/>
        </w:rPr>
        <w:t>Excluir um currículo</w:t>
      </w:r>
      <w:r w:rsidRPr="0067630A">
        <w:rPr>
          <w:rStyle w:val="eop"/>
          <w:rFonts w:ascii="Calibri" w:hAnsi="Calibri" w:cs="Calibri"/>
          <w:sz w:val="22"/>
          <w:szCs w:val="22"/>
        </w:rPr>
        <w:t> </w:t>
      </w:r>
    </w:p>
    <w:p w14:paraId="05393198" w14:textId="77777777" w:rsidR="00822FF5" w:rsidRDefault="00822FF5" w:rsidP="00822FF5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Exibir o currículo formatado.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5F79C" w14:textId="1969534E" w:rsidR="00822FF5" w:rsidRPr="001A3F45" w:rsidRDefault="00822FF5" w:rsidP="00CD5EC5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1A3F45">
        <w:rPr>
          <w:rStyle w:val="normaltextrun"/>
          <w:rFonts w:ascii="Calibri" w:hAnsi="Calibri" w:cs="Calibri"/>
          <w:sz w:val="22"/>
          <w:szCs w:val="22"/>
        </w:rPr>
        <w:lastRenderedPageBreak/>
        <w:t>Esta opção deve exibir o currículo selecionado em uma tela onde ele deve ser formatado usando CSS, com uma aparência profissional</w:t>
      </w:r>
      <w:r w:rsidR="001A3F45" w:rsidRPr="001A3F45">
        <w:rPr>
          <w:rStyle w:val="normaltextrun"/>
          <w:rFonts w:ascii="Calibri" w:hAnsi="Calibri" w:cs="Calibri"/>
          <w:sz w:val="22"/>
          <w:szCs w:val="22"/>
        </w:rPr>
        <w:t>.</w:t>
      </w:r>
      <w:r w:rsidRPr="001A3F45">
        <w:rPr>
          <w:rStyle w:val="eop"/>
          <w:rFonts w:ascii="Calibri" w:hAnsi="Calibri" w:cs="Calibri"/>
          <w:sz w:val="22"/>
          <w:szCs w:val="22"/>
        </w:rPr>
        <w:t> </w:t>
      </w:r>
    </w:p>
    <w:p w14:paraId="5999BB95" w14:textId="77777777" w:rsidR="00180DCD" w:rsidRDefault="00180DCD" w:rsidP="00C70BE2">
      <w:pPr>
        <w:rPr>
          <w:rStyle w:val="normaltextrun"/>
          <w:rFonts w:ascii="Calibri" w:hAnsi="Calibri" w:cs="Calibri"/>
          <w:sz w:val="22"/>
          <w:szCs w:val="22"/>
        </w:rPr>
      </w:pPr>
    </w:p>
    <w:p w14:paraId="11AB9592" w14:textId="110A7791" w:rsidR="00C70BE2" w:rsidRPr="00937BBE" w:rsidRDefault="00822FF5" w:rsidP="00C70BE2">
      <w:pPr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Critérios de avaliação incluem padronização do código, comentários e controle de exceção, dentre outros elementos discutidos em aula.</w:t>
      </w:r>
      <w:permEnd w:id="193952706"/>
    </w:p>
    <w:p w14:paraId="5064FC60" w14:textId="77777777" w:rsidR="00951171" w:rsidRPr="00C70BE2" w:rsidRDefault="00951171" w:rsidP="00C70BE2"/>
    <w:sectPr w:rsidR="00951171" w:rsidRPr="00C70BE2" w:rsidSect="00994288">
      <w:footerReference w:type="even" r:id="rId12"/>
      <w:footerReference w:type="default" r:id="rId13"/>
      <w:pgSz w:w="11907" w:h="16840" w:code="9"/>
      <w:pgMar w:top="851" w:right="851" w:bottom="851" w:left="851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DA64" w14:textId="77777777" w:rsidR="0069704C" w:rsidRDefault="0069704C">
      <w:r>
        <w:separator/>
      </w:r>
    </w:p>
  </w:endnote>
  <w:endnote w:type="continuationSeparator" w:id="0">
    <w:p w14:paraId="67420E44" w14:textId="77777777" w:rsidR="0069704C" w:rsidRDefault="0069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d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FC69" w14:textId="77777777" w:rsidR="0061490C" w:rsidRDefault="0061490C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64FC6A" w14:textId="77777777" w:rsidR="0061490C" w:rsidRDefault="0061490C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FC6B" w14:textId="77777777" w:rsidR="00994288" w:rsidRPr="005B7DC7" w:rsidRDefault="00747B9F" w:rsidP="00994288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64FC6C" wp14:editId="5064FC6D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4FC70" w14:textId="77777777" w:rsidR="00994288" w:rsidRPr="0082218A" w:rsidRDefault="00994288" w:rsidP="00994288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 w:rsidR="00E70F2E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4F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8.35pt;margin-top:31.05pt;width:39.4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" filled="f" stroked="f">
              <v:textbox>
                <w:txbxContent>
                  <w:p w14:paraId="5064FC70" w14:textId="77777777" w:rsidR="00994288" w:rsidRPr="0082218A" w:rsidRDefault="00994288" w:rsidP="00994288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 w:rsidR="00E70F2E"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392706">
      <w:rPr>
        <w:noProof/>
      </w:rPr>
      <w:drawing>
        <wp:inline distT="0" distB="0" distL="0" distR="0" wp14:anchorId="5064FC6E" wp14:editId="5064FC6F">
          <wp:extent cx="6715125" cy="809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A9AE" w14:textId="77777777" w:rsidR="0069704C" w:rsidRDefault="0069704C">
      <w:r>
        <w:separator/>
      </w:r>
    </w:p>
  </w:footnote>
  <w:footnote w:type="continuationSeparator" w:id="0">
    <w:p w14:paraId="7C7C536B" w14:textId="77777777" w:rsidR="0069704C" w:rsidRDefault="00697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.25pt;height:9.25pt" o:bullet="t">
        <v:imagedata r:id="rId1" o:title="clip_image001"/>
      </v:shape>
    </w:pict>
  </w:numPicBullet>
  <w:numPicBullet w:numPicBulletId="1">
    <w:pict>
      <v:shape id="_x0000_i1063" type="#_x0000_t75" style="width:9.6pt;height:9.6pt" o:bullet="t">
        <v:imagedata r:id="rId2" o:title="clip_image001"/>
      </v:shape>
    </w:pict>
  </w:numPicBullet>
  <w:numPicBullet w:numPicBulletId="2">
    <w:pict>
      <v:shape id="_x0000_i1064" type="#_x0000_t75" style="width:14.25pt;height:16.75pt" o:bullet="t">
        <v:imagedata r:id="rId3" o:title="clip_image003"/>
      </v:shape>
    </w:pict>
  </w:numPicBullet>
  <w:abstractNum w:abstractNumId="0" w15:restartNumberingAfterBreak="0">
    <w:nsid w:val="0EBF66A2"/>
    <w:multiLevelType w:val="multilevel"/>
    <w:tmpl w:val="A4F49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3075"/>
    <w:multiLevelType w:val="multilevel"/>
    <w:tmpl w:val="6764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540D1"/>
    <w:multiLevelType w:val="hybridMultilevel"/>
    <w:tmpl w:val="792ADB26"/>
    <w:lvl w:ilvl="0" w:tplc="3752CD82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621270"/>
    <w:multiLevelType w:val="multilevel"/>
    <w:tmpl w:val="100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B33C35"/>
    <w:multiLevelType w:val="hybridMultilevel"/>
    <w:tmpl w:val="80781202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92A1E"/>
    <w:multiLevelType w:val="hybridMultilevel"/>
    <w:tmpl w:val="83D2A1B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661AC8"/>
    <w:multiLevelType w:val="hybridMultilevel"/>
    <w:tmpl w:val="B7D4C43E"/>
    <w:lvl w:ilvl="0" w:tplc="EDCAEFD8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83A04"/>
    <w:multiLevelType w:val="hybridMultilevel"/>
    <w:tmpl w:val="B7D4C43E"/>
    <w:lvl w:ilvl="0" w:tplc="EDCAEFD8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A1254"/>
    <w:multiLevelType w:val="multilevel"/>
    <w:tmpl w:val="85D6C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7065488">
    <w:abstractNumId w:val="4"/>
  </w:num>
  <w:num w:numId="2" w16cid:durableId="1800873314">
    <w:abstractNumId w:val="5"/>
  </w:num>
  <w:num w:numId="3" w16cid:durableId="1350178649">
    <w:abstractNumId w:val="7"/>
  </w:num>
  <w:num w:numId="4" w16cid:durableId="1438258522">
    <w:abstractNumId w:val="6"/>
  </w:num>
  <w:num w:numId="5" w16cid:durableId="110175273">
    <w:abstractNumId w:val="2"/>
  </w:num>
  <w:num w:numId="6" w16cid:durableId="110589041">
    <w:abstractNumId w:val="3"/>
  </w:num>
  <w:num w:numId="7" w16cid:durableId="442966658">
    <w:abstractNumId w:val="1"/>
  </w:num>
  <w:num w:numId="8" w16cid:durableId="305624150">
    <w:abstractNumId w:val="10"/>
  </w:num>
  <w:num w:numId="9" w16cid:durableId="1448164470">
    <w:abstractNumId w:val="0"/>
  </w:num>
  <w:num w:numId="10" w16cid:durableId="1152330186">
    <w:abstractNumId w:val="8"/>
  </w:num>
  <w:num w:numId="11" w16cid:durableId="124590565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tANPg53AYCKqiSWeolVwZMmAUM3dRD5Z6JJzQ6ocOYTcjAMOMLzJJMvCpItsYCvRnhpdZ4V9LHIcML96lSXoQ==" w:salt="QkYTHebVpxUS8E+TDy0xSA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D7"/>
    <w:rsid w:val="000045CD"/>
    <w:rsid w:val="0000671D"/>
    <w:rsid w:val="000239E6"/>
    <w:rsid w:val="0002576F"/>
    <w:rsid w:val="000307D7"/>
    <w:rsid w:val="00077FA3"/>
    <w:rsid w:val="00080689"/>
    <w:rsid w:val="000864CB"/>
    <w:rsid w:val="000877EB"/>
    <w:rsid w:val="000903B5"/>
    <w:rsid w:val="00097A99"/>
    <w:rsid w:val="000C6138"/>
    <w:rsid w:val="000D2900"/>
    <w:rsid w:val="000D6AF1"/>
    <w:rsid w:val="000E3C36"/>
    <w:rsid w:val="000E4312"/>
    <w:rsid w:val="000E48A9"/>
    <w:rsid w:val="000E5127"/>
    <w:rsid w:val="000E77FF"/>
    <w:rsid w:val="00100AB6"/>
    <w:rsid w:val="00123CD1"/>
    <w:rsid w:val="0012720E"/>
    <w:rsid w:val="00134E8F"/>
    <w:rsid w:val="00136ADE"/>
    <w:rsid w:val="00147D5C"/>
    <w:rsid w:val="00160295"/>
    <w:rsid w:val="00160E79"/>
    <w:rsid w:val="001673C3"/>
    <w:rsid w:val="00180DCD"/>
    <w:rsid w:val="00181ECA"/>
    <w:rsid w:val="001867E1"/>
    <w:rsid w:val="001A3F45"/>
    <w:rsid w:val="001A4D94"/>
    <w:rsid w:val="001B190C"/>
    <w:rsid w:val="001B56BA"/>
    <w:rsid w:val="001D76EA"/>
    <w:rsid w:val="0020228C"/>
    <w:rsid w:val="00203947"/>
    <w:rsid w:val="00205686"/>
    <w:rsid w:val="00215B79"/>
    <w:rsid w:val="00221ADA"/>
    <w:rsid w:val="0023583D"/>
    <w:rsid w:val="00244CAE"/>
    <w:rsid w:val="00253587"/>
    <w:rsid w:val="00257E24"/>
    <w:rsid w:val="002607EA"/>
    <w:rsid w:val="00267597"/>
    <w:rsid w:val="00270664"/>
    <w:rsid w:val="00285AAF"/>
    <w:rsid w:val="00294374"/>
    <w:rsid w:val="002A363B"/>
    <w:rsid w:val="002D09D4"/>
    <w:rsid w:val="002D798A"/>
    <w:rsid w:val="002F7C67"/>
    <w:rsid w:val="00303763"/>
    <w:rsid w:val="003051FE"/>
    <w:rsid w:val="0031519E"/>
    <w:rsid w:val="00333138"/>
    <w:rsid w:val="00362ADD"/>
    <w:rsid w:val="0037347D"/>
    <w:rsid w:val="003769A7"/>
    <w:rsid w:val="00376E6D"/>
    <w:rsid w:val="0037765D"/>
    <w:rsid w:val="00384CD1"/>
    <w:rsid w:val="00395BAC"/>
    <w:rsid w:val="003976E3"/>
    <w:rsid w:val="003A14D4"/>
    <w:rsid w:val="003A4BA8"/>
    <w:rsid w:val="003B7C7A"/>
    <w:rsid w:val="003E339A"/>
    <w:rsid w:val="00401592"/>
    <w:rsid w:val="0040416E"/>
    <w:rsid w:val="00424E02"/>
    <w:rsid w:val="00426A92"/>
    <w:rsid w:val="0043575B"/>
    <w:rsid w:val="00460FD9"/>
    <w:rsid w:val="00464F53"/>
    <w:rsid w:val="0046575B"/>
    <w:rsid w:val="004744AA"/>
    <w:rsid w:val="004756B0"/>
    <w:rsid w:val="00483B43"/>
    <w:rsid w:val="00485AA5"/>
    <w:rsid w:val="004A0FC4"/>
    <w:rsid w:val="004C36DA"/>
    <w:rsid w:val="004C73A3"/>
    <w:rsid w:val="004D0CE2"/>
    <w:rsid w:val="004D1C95"/>
    <w:rsid w:val="004F0C31"/>
    <w:rsid w:val="004F25DE"/>
    <w:rsid w:val="004F6520"/>
    <w:rsid w:val="00506ECF"/>
    <w:rsid w:val="00526927"/>
    <w:rsid w:val="00535853"/>
    <w:rsid w:val="00535EB3"/>
    <w:rsid w:val="005369A1"/>
    <w:rsid w:val="00557894"/>
    <w:rsid w:val="0056385D"/>
    <w:rsid w:val="00575506"/>
    <w:rsid w:val="00577067"/>
    <w:rsid w:val="00580114"/>
    <w:rsid w:val="0058087D"/>
    <w:rsid w:val="005A54DA"/>
    <w:rsid w:val="005B1AEF"/>
    <w:rsid w:val="005B2EFC"/>
    <w:rsid w:val="005B3856"/>
    <w:rsid w:val="005B5338"/>
    <w:rsid w:val="005B573D"/>
    <w:rsid w:val="005C0A0A"/>
    <w:rsid w:val="005C7529"/>
    <w:rsid w:val="005E1A8A"/>
    <w:rsid w:val="005F4D07"/>
    <w:rsid w:val="006001AA"/>
    <w:rsid w:val="00603719"/>
    <w:rsid w:val="0061490C"/>
    <w:rsid w:val="00642133"/>
    <w:rsid w:val="0064707C"/>
    <w:rsid w:val="0066444B"/>
    <w:rsid w:val="006644E3"/>
    <w:rsid w:val="0067271C"/>
    <w:rsid w:val="00673123"/>
    <w:rsid w:val="0067630A"/>
    <w:rsid w:val="00693EF9"/>
    <w:rsid w:val="0069704C"/>
    <w:rsid w:val="006A1976"/>
    <w:rsid w:val="006A239F"/>
    <w:rsid w:val="006A3804"/>
    <w:rsid w:val="006C6833"/>
    <w:rsid w:val="007216DE"/>
    <w:rsid w:val="00721A10"/>
    <w:rsid w:val="00721D16"/>
    <w:rsid w:val="0072651E"/>
    <w:rsid w:val="00732A22"/>
    <w:rsid w:val="00733113"/>
    <w:rsid w:val="00747B9F"/>
    <w:rsid w:val="00773E88"/>
    <w:rsid w:val="0078039F"/>
    <w:rsid w:val="007B3C51"/>
    <w:rsid w:val="007C137A"/>
    <w:rsid w:val="007C2668"/>
    <w:rsid w:val="007C65A8"/>
    <w:rsid w:val="007C7842"/>
    <w:rsid w:val="007D11CD"/>
    <w:rsid w:val="007D41CB"/>
    <w:rsid w:val="007E5E1B"/>
    <w:rsid w:val="007F1DF6"/>
    <w:rsid w:val="007F45EB"/>
    <w:rsid w:val="007F4CD1"/>
    <w:rsid w:val="00811FA8"/>
    <w:rsid w:val="008134B8"/>
    <w:rsid w:val="008138C3"/>
    <w:rsid w:val="00813D72"/>
    <w:rsid w:val="00822FF5"/>
    <w:rsid w:val="00823C7B"/>
    <w:rsid w:val="00860A4B"/>
    <w:rsid w:val="00863C2D"/>
    <w:rsid w:val="00865640"/>
    <w:rsid w:val="00871BE8"/>
    <w:rsid w:val="00872CE5"/>
    <w:rsid w:val="008755B5"/>
    <w:rsid w:val="00887D4C"/>
    <w:rsid w:val="00890AC4"/>
    <w:rsid w:val="00892339"/>
    <w:rsid w:val="008964B6"/>
    <w:rsid w:val="008A1897"/>
    <w:rsid w:val="008A2C9D"/>
    <w:rsid w:val="008A7AE5"/>
    <w:rsid w:val="008B1D51"/>
    <w:rsid w:val="008C4F9E"/>
    <w:rsid w:val="008F06DC"/>
    <w:rsid w:val="008F55D8"/>
    <w:rsid w:val="00903A9F"/>
    <w:rsid w:val="00907B5A"/>
    <w:rsid w:val="009173B3"/>
    <w:rsid w:val="00937609"/>
    <w:rsid w:val="00937BBE"/>
    <w:rsid w:val="00951171"/>
    <w:rsid w:val="00953FF3"/>
    <w:rsid w:val="00966A99"/>
    <w:rsid w:val="00967D7B"/>
    <w:rsid w:val="009755E9"/>
    <w:rsid w:val="00994288"/>
    <w:rsid w:val="009B2C3F"/>
    <w:rsid w:val="009D0D5D"/>
    <w:rsid w:val="009D6D87"/>
    <w:rsid w:val="009E2A59"/>
    <w:rsid w:val="009E3F71"/>
    <w:rsid w:val="009F026F"/>
    <w:rsid w:val="009F1261"/>
    <w:rsid w:val="009F4B6D"/>
    <w:rsid w:val="00A01BAD"/>
    <w:rsid w:val="00A14860"/>
    <w:rsid w:val="00A15E50"/>
    <w:rsid w:val="00A33D11"/>
    <w:rsid w:val="00A3794E"/>
    <w:rsid w:val="00A4363F"/>
    <w:rsid w:val="00A63016"/>
    <w:rsid w:val="00A66089"/>
    <w:rsid w:val="00A66194"/>
    <w:rsid w:val="00A66A07"/>
    <w:rsid w:val="00A7658A"/>
    <w:rsid w:val="00AA1B1F"/>
    <w:rsid w:val="00AB11CC"/>
    <w:rsid w:val="00AB78CA"/>
    <w:rsid w:val="00AC461F"/>
    <w:rsid w:val="00AC48A8"/>
    <w:rsid w:val="00AD0EAC"/>
    <w:rsid w:val="00AE6874"/>
    <w:rsid w:val="00B01194"/>
    <w:rsid w:val="00B04C12"/>
    <w:rsid w:val="00B0607A"/>
    <w:rsid w:val="00B23449"/>
    <w:rsid w:val="00B24833"/>
    <w:rsid w:val="00B26320"/>
    <w:rsid w:val="00B32723"/>
    <w:rsid w:val="00B33433"/>
    <w:rsid w:val="00B35733"/>
    <w:rsid w:val="00B378B6"/>
    <w:rsid w:val="00B61A27"/>
    <w:rsid w:val="00B66331"/>
    <w:rsid w:val="00B91124"/>
    <w:rsid w:val="00B96B2B"/>
    <w:rsid w:val="00BC7F8C"/>
    <w:rsid w:val="00BD61F1"/>
    <w:rsid w:val="00BE0883"/>
    <w:rsid w:val="00C16FEA"/>
    <w:rsid w:val="00C17AE4"/>
    <w:rsid w:val="00C17D32"/>
    <w:rsid w:val="00C23BFE"/>
    <w:rsid w:val="00C335F8"/>
    <w:rsid w:val="00C41DB0"/>
    <w:rsid w:val="00C575DF"/>
    <w:rsid w:val="00C57D7E"/>
    <w:rsid w:val="00C606ED"/>
    <w:rsid w:val="00C70BE2"/>
    <w:rsid w:val="00C91A88"/>
    <w:rsid w:val="00C97868"/>
    <w:rsid w:val="00CB26AA"/>
    <w:rsid w:val="00CC1477"/>
    <w:rsid w:val="00CC4B55"/>
    <w:rsid w:val="00CD0E68"/>
    <w:rsid w:val="00CE1431"/>
    <w:rsid w:val="00CF7272"/>
    <w:rsid w:val="00D02031"/>
    <w:rsid w:val="00D03950"/>
    <w:rsid w:val="00D04AE0"/>
    <w:rsid w:val="00D07C46"/>
    <w:rsid w:val="00D155A7"/>
    <w:rsid w:val="00D3510D"/>
    <w:rsid w:val="00D40676"/>
    <w:rsid w:val="00D41F16"/>
    <w:rsid w:val="00D439DF"/>
    <w:rsid w:val="00D56567"/>
    <w:rsid w:val="00D6522E"/>
    <w:rsid w:val="00D77C54"/>
    <w:rsid w:val="00D92CAA"/>
    <w:rsid w:val="00D93344"/>
    <w:rsid w:val="00DB17F6"/>
    <w:rsid w:val="00DB4A43"/>
    <w:rsid w:val="00DD2B61"/>
    <w:rsid w:val="00DE22B5"/>
    <w:rsid w:val="00DF1F96"/>
    <w:rsid w:val="00DF4CB8"/>
    <w:rsid w:val="00E127F5"/>
    <w:rsid w:val="00E33596"/>
    <w:rsid w:val="00E410FA"/>
    <w:rsid w:val="00E44A4B"/>
    <w:rsid w:val="00E70F2E"/>
    <w:rsid w:val="00E72AE0"/>
    <w:rsid w:val="00E745DD"/>
    <w:rsid w:val="00E938F9"/>
    <w:rsid w:val="00EB502A"/>
    <w:rsid w:val="00EE1BD6"/>
    <w:rsid w:val="00F03802"/>
    <w:rsid w:val="00F07BC2"/>
    <w:rsid w:val="00F535AA"/>
    <w:rsid w:val="00F651BE"/>
    <w:rsid w:val="00F7047A"/>
    <w:rsid w:val="00F719DB"/>
    <w:rsid w:val="00F7234A"/>
    <w:rsid w:val="00F86046"/>
    <w:rsid w:val="00F90B3D"/>
    <w:rsid w:val="00F91477"/>
    <w:rsid w:val="00F977B9"/>
    <w:rsid w:val="00FA47C0"/>
    <w:rsid w:val="00FA7D5B"/>
    <w:rsid w:val="00FF1B96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64FC30"/>
  <w15:chartTrackingRefBased/>
  <w15:docId w15:val="{0BA3EDA3-17DD-4725-A070-276BF4D0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  <w:lang w:eastAsia="pt-BR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  <w:lang w:eastAsia="pt-BR"/>
    </w:rPr>
  </w:style>
  <w:style w:type="paragraph" w:styleId="NormalWeb">
    <w:name w:val="Normal (Web)"/>
    <w:basedOn w:val="Normal"/>
    <w:rsid w:val="003E339A"/>
    <w:pPr>
      <w:spacing w:before="100" w:beforeAutospacing="1" w:after="100" w:afterAutospacing="1"/>
    </w:pPr>
  </w:style>
  <w:style w:type="character" w:styleId="Forte">
    <w:name w:val="Strong"/>
    <w:qFormat/>
    <w:rsid w:val="003E339A"/>
    <w:rPr>
      <w:b/>
      <w:bCs/>
    </w:rPr>
  </w:style>
  <w:style w:type="table" w:styleId="Tabelacomgrade">
    <w:name w:val="Table Grid"/>
    <w:basedOn w:val="Tabelanormal"/>
    <w:rsid w:val="0066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cristina">
    <w:name w:val="Hcristina"/>
    <w:semiHidden/>
    <w:rsid w:val="00951171"/>
    <w:rPr>
      <w:rFonts w:ascii="Arial" w:hAnsi="Arial" w:cs="Arial"/>
      <w:color w:val="auto"/>
      <w:sz w:val="20"/>
      <w:szCs w:val="20"/>
    </w:rPr>
  </w:style>
  <w:style w:type="paragraph" w:customStyle="1" w:styleId="xmsonormal">
    <w:name w:val="x_msonormal"/>
    <w:basedOn w:val="Normal"/>
    <w:uiPriority w:val="99"/>
    <w:rsid w:val="00557894"/>
    <w:rPr>
      <w:rFonts w:ascii="Calibri" w:eastAsia="Calibri" w:hAnsi="Calibri"/>
      <w:sz w:val="22"/>
      <w:szCs w:val="22"/>
    </w:rPr>
  </w:style>
  <w:style w:type="character" w:customStyle="1" w:styleId="RodapChar">
    <w:name w:val="Rodapé Char"/>
    <w:link w:val="Rodap"/>
    <w:uiPriority w:val="99"/>
    <w:rsid w:val="00994288"/>
    <w:rPr>
      <w:sz w:val="24"/>
      <w:szCs w:val="24"/>
    </w:rPr>
  </w:style>
  <w:style w:type="paragraph" w:customStyle="1" w:styleId="Default">
    <w:name w:val="Default"/>
    <w:rsid w:val="008134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416E"/>
    <w:pPr>
      <w:ind w:left="720"/>
      <w:contextualSpacing/>
    </w:pPr>
  </w:style>
  <w:style w:type="paragraph" w:customStyle="1" w:styleId="paragraph">
    <w:name w:val="paragraph"/>
    <w:basedOn w:val="Normal"/>
    <w:rsid w:val="00822FF5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22FF5"/>
  </w:style>
  <w:style w:type="character" w:customStyle="1" w:styleId="eop">
    <w:name w:val="eop"/>
    <w:basedOn w:val="Fontepargpadro"/>
    <w:rsid w:val="0082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9" ma:contentTypeDescription="Crie um novo documento." ma:contentTypeScope="" ma:versionID="98839a2138108a1da3ff0c0dd805dbd2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2f1c950916aedd9f0f9f5beae52b629b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decimals="1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24" nillable="true" ma:displayName="Status" ma:default="Ativo" ma:format="Dropdown" ma:internalName="sTATUS">
      <xsd:simpleType>
        <xsd:restriction base="dms:Choice">
          <xsd:enumeration value="Ativo"/>
          <xsd:enumeration value="Inativo"/>
          <xsd:enumeration value="Não Aplicáve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53F7EE1-BD37-42E5-B30F-27925CA361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B4FD38-159E-4881-BD84-F7DBAF71F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5F3A86-034F-4EAB-9284-928D06B2084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CETT.dot</Template>
  <TotalTime>252</TotalTime>
  <Pages>2</Pages>
  <Words>410</Words>
  <Characters>2219</Characters>
  <Application>Microsoft Office Word</Application>
  <DocSecurity>8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Cabeçalho - N2 Faculdade</vt:lpstr>
    </vt:vector>
  </TitlesOfParts>
  <Company>Colégio Termomecanica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Cabeçalho - N2 Faculdade</dc:title>
  <dc:subject/>
  <dc:creator>Fundação "Salvador Arena"</dc:creator>
  <cp:keywords/>
  <dc:description/>
  <cp:lastModifiedBy>Eduardo Rosalem Marcelino</cp:lastModifiedBy>
  <cp:revision>47</cp:revision>
  <cp:lastPrinted>2006-05-11T23:45:00Z</cp:lastPrinted>
  <dcterms:created xsi:type="dcterms:W3CDTF">2022-03-10T22:59:00Z</dcterms:created>
  <dcterms:modified xsi:type="dcterms:W3CDTF">2023-03-24T20:43:00Z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55</vt:lpwstr>
  </property>
  <property fmtid="{D5CDD505-2E9C-101B-9397-08002B2CF9AE}" pid="3" name="Revisão">
    <vt:lpwstr>5.00000000000000</vt:lpwstr>
  </property>
  <property fmtid="{D5CDD505-2E9C-101B-9397-08002B2CF9AE}" pid="4" name="Código">
    <vt:lpwstr>FSA - FTT11</vt:lpwstr>
  </property>
  <property fmtid="{D5CDD505-2E9C-101B-9397-08002B2CF9AE}" pid="5" name="Diretoria Responsável">
    <vt:lpwstr>2</vt:lpwstr>
  </property>
  <property fmtid="{D5CDD505-2E9C-101B-9397-08002B2CF9AE}" pid="6" name="Procedimento Relacionado">
    <vt:lpwstr>631;#- Não Aplicável</vt:lpwstr>
  </property>
  <property fmtid="{D5CDD505-2E9C-101B-9397-08002B2CF9AE}" pid="7" name="_ip_UnifiedCompliancePolicyUIAction">
    <vt:lpwstr/>
  </property>
  <property fmtid="{D5CDD505-2E9C-101B-9397-08002B2CF9AE}" pid="8" name="_ip_UnifiedCompliancePolicyProperties">
    <vt:lpwstr/>
  </property>
  <property fmtid="{D5CDD505-2E9C-101B-9397-08002B2CF9AE}" pid="9" name="sTATUS">
    <vt:lpwstr>Ativo</vt:lpwstr>
  </property>
</Properties>
</file>